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B67BB" w14:textId="77777777" w:rsidR="001B37EB" w:rsidRDefault="00C53CF6">
      <w:bookmarkStart w:id="0" w:name="_GoBack"/>
      <w:bookmarkEnd w:id="0"/>
      <w:r>
        <w:rPr>
          <w:noProof/>
        </w:rPr>
        <w:drawing>
          <wp:inline distT="0" distB="0" distL="0" distR="0" wp14:anchorId="66676751" wp14:editId="27F38E55">
            <wp:extent cx="3761100" cy="3808732"/>
            <wp:effectExtent l="0" t="0" r="0" b="1268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100" cy="38087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1B37EB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AD6A3" w14:textId="77777777" w:rsidR="00C53CF6" w:rsidRDefault="00C53CF6">
      <w:pPr>
        <w:spacing w:after="0" w:line="240" w:lineRule="auto"/>
      </w:pPr>
      <w:r>
        <w:separator/>
      </w:r>
    </w:p>
  </w:endnote>
  <w:endnote w:type="continuationSeparator" w:id="0">
    <w:p w14:paraId="5252FD2A" w14:textId="77777777" w:rsidR="00C53CF6" w:rsidRDefault="00C5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5CA86" w14:textId="77777777" w:rsidR="00C53CF6" w:rsidRDefault="00C53CF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934BB4C" w14:textId="77777777" w:rsidR="00C53CF6" w:rsidRDefault="00C53C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B37EB"/>
    <w:rsid w:val="001B37EB"/>
    <w:rsid w:val="00C53CF6"/>
    <w:rsid w:val="00DC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1EB4"/>
  <w15:docId w15:val="{31B8FF4A-4A99-461E-AF87-CD1FC2C1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Wilde</dc:creator>
  <dc:description/>
  <cp:lastModifiedBy>Christine Wilde</cp:lastModifiedBy>
  <cp:revision>2</cp:revision>
  <dcterms:created xsi:type="dcterms:W3CDTF">2018-09-30T11:24:00Z</dcterms:created>
  <dcterms:modified xsi:type="dcterms:W3CDTF">2018-09-30T11:24:00Z</dcterms:modified>
</cp:coreProperties>
</file>